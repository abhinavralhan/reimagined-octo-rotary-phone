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BB" w:rsidRPr="00680408" w:rsidRDefault="004D42BB" w:rsidP="00361221">
      <w:pPr>
        <w:rPr>
          <w:rFonts w:asciiTheme="minorHAnsi" w:hAnsiTheme="minorHAnsi" w:cstheme="minorHAnsi"/>
        </w:rPr>
      </w:pPr>
    </w:p>
    <w:p w:rsidR="00B323B5" w:rsidRPr="00680408" w:rsidRDefault="00CE2FC0" w:rsidP="00CE2FC0">
      <w:pPr>
        <w:jc w:val="center"/>
        <w:rPr>
          <w:rFonts w:asciiTheme="minorHAnsi" w:hAnsiTheme="minorHAnsi" w:cstheme="minorHAnsi"/>
          <w:color w:val="000000" w:themeColor="text1"/>
          <w:sz w:val="72"/>
          <w:szCs w:val="72"/>
          <w:u w:val="single"/>
        </w:rPr>
      </w:pPr>
      <w:r w:rsidRPr="00680408">
        <w:rPr>
          <w:rFonts w:asciiTheme="minorHAnsi" w:hAnsiTheme="minorHAnsi" w:cstheme="minorHAnsi"/>
          <w:color w:val="000000" w:themeColor="text1"/>
          <w:sz w:val="72"/>
          <w:szCs w:val="72"/>
          <w:u w:val="single"/>
        </w:rPr>
        <w:t>Minutes of Meeting</w:t>
      </w:r>
    </w:p>
    <w:p w:rsidR="00B323B5" w:rsidRPr="00680408" w:rsidRDefault="00B323B5" w:rsidP="00B323B5">
      <w:pPr>
        <w:rPr>
          <w:rFonts w:asciiTheme="minorHAnsi" w:hAnsiTheme="minorHAnsi" w:cstheme="minorHAnsi"/>
        </w:rPr>
      </w:pPr>
    </w:p>
    <w:p w:rsidR="00B323B5" w:rsidRPr="00680408" w:rsidRDefault="00B323B5" w:rsidP="00B323B5">
      <w:pPr>
        <w:rPr>
          <w:rFonts w:asciiTheme="minorHAnsi" w:hAnsiTheme="minorHAnsi" w:cstheme="minorHAnsi"/>
        </w:rPr>
      </w:pPr>
    </w:p>
    <w:p w:rsidR="00B323B5" w:rsidRPr="00680408" w:rsidRDefault="00B323B5" w:rsidP="00B323B5">
      <w:pPr>
        <w:rPr>
          <w:rFonts w:asciiTheme="minorHAnsi" w:hAnsiTheme="minorHAnsi" w:cstheme="minorHAnsi"/>
        </w:rPr>
      </w:pPr>
    </w:p>
    <w:p w:rsidR="004D42BB" w:rsidRPr="00680408" w:rsidRDefault="004D42BB" w:rsidP="004D42BB">
      <w:pPr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D42BB" w:rsidRPr="00680408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12"/>
          </w:tcPr>
          <w:p w:rsidR="004D42BB" w:rsidRPr="00680408" w:rsidRDefault="00C85403" w:rsidP="00F15879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Vitt</w:t>
            </w:r>
          </w:p>
        </w:tc>
      </w:tr>
      <w:tr w:rsidR="004D42BB" w:rsidRPr="00680408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Date of Meeting:</w:t>
            </w:r>
            <w:r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  <w:gridSpan w:val="4"/>
          </w:tcPr>
          <w:p w:rsidR="004D42BB" w:rsidRPr="00680408" w:rsidRDefault="00301B5F" w:rsidP="00F15879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20/09</w:t>
            </w:r>
            <w:r w:rsidR="009B1A55"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>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  <w:gridSpan w:val="4"/>
          </w:tcPr>
          <w:p w:rsidR="009B1A55" w:rsidRPr="00680408" w:rsidRDefault="00301B5F" w:rsidP="009B1A55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03</w:t>
            </w:r>
            <w:r w:rsidR="009B1A55"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>:30</w:t>
            </w:r>
            <w:r w:rsidR="00CE2FC0"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 xml:space="preserve"> PM</w:t>
            </w:r>
          </w:p>
        </w:tc>
      </w:tr>
      <w:tr w:rsidR="004D42BB" w:rsidRPr="00680408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Minutes Prepared By:</w:t>
            </w:r>
          </w:p>
        </w:tc>
        <w:tc>
          <w:tcPr>
            <w:tcW w:w="3060" w:type="dxa"/>
            <w:gridSpan w:val="4"/>
          </w:tcPr>
          <w:p w:rsidR="002B2F17" w:rsidRDefault="002B2F17" w:rsidP="006804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Abhinav Ralhan</w:t>
            </w:r>
          </w:p>
          <w:p w:rsidR="00680408" w:rsidRDefault="00C85403" w:rsidP="006804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Antra Tripathi</w:t>
            </w:r>
          </w:p>
          <w:p w:rsidR="00C85403" w:rsidRPr="00680408" w:rsidRDefault="00C85403" w:rsidP="006804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Ayushi Goel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CE2FC0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Location:</w:t>
            </w:r>
          </w:p>
          <w:p w:rsidR="00CE2FC0" w:rsidRPr="00680408" w:rsidRDefault="00CE2FC0" w:rsidP="00CE2FC0">
            <w:pPr>
              <w:rPr>
                <w:rFonts w:asciiTheme="minorHAnsi" w:hAnsiTheme="minorHAnsi" w:cstheme="minorHAnsi"/>
                <w:szCs w:val="24"/>
              </w:rPr>
            </w:pPr>
          </w:p>
          <w:p w:rsidR="00CE2FC0" w:rsidRPr="00680408" w:rsidRDefault="00CE2FC0" w:rsidP="00CE2FC0">
            <w:pPr>
              <w:rPr>
                <w:rFonts w:asciiTheme="minorHAnsi" w:hAnsiTheme="minorHAnsi" w:cstheme="minorHAnsi"/>
                <w:szCs w:val="24"/>
              </w:rPr>
            </w:pPr>
          </w:p>
          <w:p w:rsidR="004D42BB" w:rsidRPr="00680408" w:rsidRDefault="004D42BB" w:rsidP="00CE2FC0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880" w:type="dxa"/>
            <w:gridSpan w:val="4"/>
          </w:tcPr>
          <w:p w:rsidR="004D42BB" w:rsidRPr="00680408" w:rsidRDefault="00C85403" w:rsidP="009A0D12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NIIT UNIVERSITY</w:t>
            </w:r>
          </w:p>
        </w:tc>
      </w:tr>
      <w:tr w:rsidR="004D42BB" w:rsidRPr="00680408" w:rsidTr="00CE2FC0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00B0F0"/>
          </w:tcPr>
          <w:p w:rsidR="004D42BB" w:rsidRPr="00680408" w:rsidRDefault="004D42BB" w:rsidP="00CE2FC0">
            <w:pPr>
              <w:pStyle w:val="Heading3"/>
              <w:tabs>
                <w:tab w:val="left" w:pos="2244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1. Meeting Objective</w:t>
            </w:r>
            <w:r w:rsidR="00CE2FC0" w:rsidRPr="0068040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D42BB" w:rsidRPr="00680408" w:rsidRDefault="00C85403" w:rsidP="009B1A55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 of login options</w:t>
            </w:r>
          </w:p>
          <w:p w:rsidR="009B1A55" w:rsidRPr="00680408" w:rsidRDefault="00C85403" w:rsidP="009B1A55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User </w:t>
            </w:r>
            <w:r w:rsidR="004E14AC">
              <w:rPr>
                <w:rFonts w:asciiTheme="minorHAnsi" w:hAnsiTheme="minorHAnsi" w:cstheme="minorHAnsi"/>
                <w:sz w:val="24"/>
                <w:szCs w:val="24"/>
              </w:rPr>
              <w:t xml:space="preserve">Personal </w:t>
            </w:r>
            <w:r w:rsidR="009B1A55"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Details </w:t>
            </w:r>
            <w:r w:rsidR="004E14AC">
              <w:rPr>
                <w:rFonts w:asciiTheme="minorHAnsi" w:hAnsiTheme="minorHAnsi" w:cstheme="minorHAnsi"/>
                <w:sz w:val="24"/>
                <w:szCs w:val="24"/>
              </w:rPr>
              <w:t>along with Profile picture</w:t>
            </w:r>
          </w:p>
          <w:p w:rsidR="009B1A55" w:rsidRPr="00680408" w:rsidRDefault="00C85403" w:rsidP="009B1A55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Adding Transactions</w:t>
            </w:r>
          </w:p>
          <w:p w:rsidR="009B1A55" w:rsidRPr="00680408" w:rsidRDefault="00C85403" w:rsidP="009B1A55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Viewing Categories</w:t>
            </w:r>
          </w:p>
          <w:p w:rsidR="009B1A55" w:rsidRPr="00C85403" w:rsidRDefault="00C85403" w:rsidP="00C85403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Adding Categories and sub categories</w:t>
            </w:r>
          </w:p>
        </w:tc>
      </w:tr>
      <w:tr w:rsidR="004D42BB" w:rsidRPr="00680408" w:rsidTr="00CE2FC0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00B0F0"/>
          </w:tcPr>
          <w:p w:rsidR="004D42BB" w:rsidRPr="00680408" w:rsidRDefault="004D42BB" w:rsidP="00CE2FC0">
            <w:pPr>
              <w:pStyle w:val="Heading3"/>
              <w:tabs>
                <w:tab w:val="left" w:pos="3684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2. Attendance at Meeting </w:t>
            </w:r>
            <w:r w:rsidR="00CE2FC0" w:rsidRPr="0068040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80408" w:rsidRDefault="004D42BB" w:rsidP="00F15879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2B2F17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Antra Tripathi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4E14AC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Firebase, Firestore and User authentication</w:t>
            </w:r>
            <w:r w:rsidR="002B2F17">
              <w:rPr>
                <w:rFonts w:asciiTheme="minorHAnsi" w:hAnsiTheme="minorHAnsi" w:cstheme="minorHAnsi"/>
                <w:sz w:val="24"/>
                <w:szCs w:val="24"/>
              </w:rPr>
              <w:t xml:space="preserve"> for Android app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23F3" w:rsidRPr="001423F3" w:rsidRDefault="001423F3" w:rsidP="001423F3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423F3">
              <w:rPr>
                <w:rFonts w:asciiTheme="minorHAnsi" w:hAnsiTheme="minorHAnsi" w:cstheme="minorHAnsi"/>
                <w:sz w:val="24"/>
                <w:szCs w:val="24"/>
              </w:rPr>
              <w:t>Antra.tripath@st.niituniversity.in</w:t>
            </w:r>
          </w:p>
          <w:p w:rsidR="00373000" w:rsidRPr="00680408" w:rsidRDefault="00373000" w:rsidP="001423F3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4DBC" w:rsidRPr="00680408" w:rsidRDefault="001423F3" w:rsidP="001423F3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9559696189</w:t>
            </w: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2B2F17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Ayushi Goel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1423F3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 design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4DBC" w:rsidRPr="00680408" w:rsidRDefault="00301B5F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Ayushi.goel@st.niituniversity.in</w:t>
              </w:r>
            </w:hyperlink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4DBC" w:rsidRPr="00680408" w:rsidRDefault="001423F3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8290766658</w:t>
            </w: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1423F3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Abhinav Ralhan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80408" w:rsidRDefault="001423F3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 app for the same idea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4DBC" w:rsidRPr="00680408" w:rsidRDefault="00301B5F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Abhinav.ralhan@st.niituniversity.in</w:t>
              </w:r>
            </w:hyperlink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4DBC" w:rsidRPr="00680408" w:rsidRDefault="001423F3" w:rsidP="00F15879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9854265488</w:t>
            </w:r>
          </w:p>
        </w:tc>
      </w:tr>
      <w:tr w:rsidR="004D42BB" w:rsidRPr="00680408" w:rsidTr="00CE2FC0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5"/>
            <w:shd w:val="clear" w:color="auto" w:fill="00B0F0"/>
          </w:tcPr>
          <w:p w:rsidR="004D42BB" w:rsidRPr="00680408" w:rsidRDefault="004D42BB" w:rsidP="00F15879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3. Agenda and Notes, Decisions, Issues </w:t>
            </w:r>
          </w:p>
        </w:tc>
      </w:tr>
      <w:tr w:rsidR="004D42BB" w:rsidRPr="00680408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  <w:shd w:val="pct12" w:color="auto" w:fill="FFFFFF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:rsidR="004D42BB" w:rsidRPr="00680408" w:rsidRDefault="00373000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1620" w:type="dxa"/>
            <w:shd w:val="pct12" w:color="auto" w:fill="FFFFFF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D42BB" w:rsidRPr="00680408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D42BB" w:rsidRPr="00680408" w:rsidRDefault="00D95467" w:rsidP="00D9546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Login D</w:t>
            </w:r>
            <w:r w:rsidR="001423F3">
              <w:rPr>
                <w:rFonts w:asciiTheme="minorHAnsi" w:hAnsiTheme="minorHAnsi" w:cstheme="minorHAnsi"/>
                <w:sz w:val="24"/>
                <w:szCs w:val="24"/>
              </w:rPr>
              <w:t>etails</w:t>
            </w:r>
          </w:p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gridSpan w:val="4"/>
          </w:tcPr>
          <w:p w:rsidR="004D42BB" w:rsidRPr="00680408" w:rsidRDefault="00373000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Discussed</w:t>
            </w:r>
          </w:p>
        </w:tc>
        <w:tc>
          <w:tcPr>
            <w:tcW w:w="1620" w:type="dxa"/>
          </w:tcPr>
          <w:p w:rsidR="00D95467" w:rsidRPr="00680408" w:rsidRDefault="00D95467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42BB" w:rsidRPr="00680408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4D42BB" w:rsidRDefault="001423F3" w:rsidP="00F158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Profile</w:t>
            </w:r>
          </w:p>
          <w:p w:rsidR="00373000" w:rsidRPr="00373000" w:rsidRDefault="00373000" w:rsidP="00373000">
            <w:pPr>
              <w:pStyle w:val="CovFormText"/>
              <w:keepNext/>
              <w:keepLines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gridSpan w:val="4"/>
          </w:tcPr>
          <w:p w:rsidR="004D42BB" w:rsidRPr="00680408" w:rsidRDefault="00373000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Discussed</w:t>
            </w:r>
          </w:p>
        </w:tc>
        <w:tc>
          <w:tcPr>
            <w:tcW w:w="1620" w:type="dxa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42BB" w:rsidRPr="00680408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4D42BB" w:rsidRPr="00680408" w:rsidRDefault="001423F3" w:rsidP="00DD305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Adding Transaction</w:t>
            </w:r>
          </w:p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gridSpan w:val="4"/>
          </w:tcPr>
          <w:p w:rsidR="004D42BB" w:rsidRPr="00680408" w:rsidRDefault="00373000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Discussed</w:t>
            </w:r>
          </w:p>
        </w:tc>
        <w:tc>
          <w:tcPr>
            <w:tcW w:w="1620" w:type="dxa"/>
          </w:tcPr>
          <w:p w:rsidR="00DD3055" w:rsidRPr="00680408" w:rsidRDefault="00DD3055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42BB" w:rsidRPr="0068040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80408" w:rsidRDefault="00373000" w:rsidP="00DD305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Requirements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80408" w:rsidRDefault="00373000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Discussed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42BB" w:rsidRPr="00680408" w:rsidTr="00CE2FC0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4D42BB" w:rsidRPr="00680408" w:rsidRDefault="004D42BB" w:rsidP="00F15879">
            <w:pPr>
              <w:pStyle w:val="Heading3"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5. Next Meeting (if applicable)</w:t>
            </w:r>
          </w:p>
        </w:tc>
      </w:tr>
      <w:tr w:rsidR="004D42BB" w:rsidRPr="00680408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Date:  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80408" w:rsidRDefault="00D95467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423F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865350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80408" w:rsidRDefault="00D95467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423F3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:30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80408" w:rsidRDefault="004D42BB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80408" w:rsidRDefault="001423F3" w:rsidP="00F15879">
            <w:pPr>
              <w:pStyle w:val="CovFormText"/>
              <w:keepNext/>
              <w:keepLines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NIIT UNIVERSITY</w:t>
            </w:r>
          </w:p>
        </w:tc>
      </w:tr>
      <w:tr w:rsidR="004D42BB" w:rsidRPr="00680408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80408" w:rsidRDefault="004D42BB" w:rsidP="00F15879">
            <w:pPr>
              <w:pStyle w:val="Header"/>
              <w:keepNext/>
              <w:keepLines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Objective:  </w:t>
            </w:r>
            <w:r w:rsidR="00D95467" w:rsidRPr="00680408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D95467" w:rsidRPr="00680408"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  <w:t>(if available)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80408" w:rsidRDefault="009920C2" w:rsidP="00F15879">
            <w:pPr>
              <w:pStyle w:val="Header"/>
              <w:keepNext/>
              <w:keepLines/>
              <w:spacing w:before="60" w:after="6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Communicate with the client about the progress made, and if any changes are required in any functionality till date.</w:t>
            </w:r>
          </w:p>
        </w:tc>
      </w:tr>
    </w:tbl>
    <w:p w:rsidR="004266D5" w:rsidRPr="00680408" w:rsidRDefault="004266D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5F4AFB">
      <w:pPr>
        <w:rPr>
          <w:rFonts w:asciiTheme="minorHAnsi" w:hAnsiTheme="minorHAnsi" w:cstheme="minorHAnsi"/>
          <w:szCs w:val="24"/>
        </w:rPr>
      </w:pPr>
    </w:p>
    <w:tbl>
      <w:tblPr>
        <w:tblW w:w="1494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640"/>
        <w:gridCol w:w="17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gridCol w:w="2430"/>
        <w:gridCol w:w="2430"/>
      </w:tblGrid>
      <w:tr w:rsidR="005F4AFB" w:rsidRPr="00680408" w:rsidTr="00AD4C64">
        <w:trPr>
          <w:gridAfter w:val="2"/>
          <w:wAfter w:w="4860" w:type="dxa"/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5F4AFB" w:rsidRPr="00680408" w:rsidRDefault="005F4AFB" w:rsidP="001423F3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7740" w:type="dxa"/>
            <w:gridSpan w:val="13"/>
          </w:tcPr>
          <w:p w:rsidR="005F4AFB" w:rsidRPr="00680408" w:rsidRDefault="00AD4C64" w:rsidP="001423F3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Vitt</w:t>
            </w:r>
          </w:p>
        </w:tc>
      </w:tr>
      <w:tr w:rsidR="005F4AFB" w:rsidRPr="00680408" w:rsidTr="00AD4C64">
        <w:trPr>
          <w:gridAfter w:val="2"/>
          <w:wAfter w:w="4860" w:type="dxa"/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5F4AFB" w:rsidRPr="00680408" w:rsidRDefault="005F4AFB" w:rsidP="001423F3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Date of Meeting:</w:t>
            </w:r>
            <w:r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  <w:gridSpan w:val="5"/>
          </w:tcPr>
          <w:p w:rsidR="005F4AFB" w:rsidRPr="00680408" w:rsidRDefault="00AD4C64" w:rsidP="001423F3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05</w:t>
            </w:r>
            <w:r w:rsidR="00A34405"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11</w:t>
            </w:r>
            <w:r w:rsidR="005F4AFB" w:rsidRPr="00680408">
              <w:rPr>
                <w:rFonts w:asciiTheme="minorHAnsi" w:hAnsiTheme="minorHAnsi" w:cstheme="minorHAnsi"/>
                <w:i w:val="0"/>
                <w:sz w:val="24"/>
                <w:szCs w:val="24"/>
              </w:rPr>
              <w:t>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5F4AFB" w:rsidRPr="00680408" w:rsidRDefault="005F4AFB" w:rsidP="001423F3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  <w:gridSpan w:val="4"/>
          </w:tcPr>
          <w:p w:rsidR="005F4AFB" w:rsidRPr="00680408" w:rsidRDefault="00AD4C64" w:rsidP="001423F3">
            <w:pPr>
              <w:pStyle w:val="Heading4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05:30 PM</w:t>
            </w:r>
          </w:p>
        </w:tc>
      </w:tr>
      <w:tr w:rsidR="003A2317" w:rsidRPr="00680408" w:rsidTr="00AD4C64">
        <w:trPr>
          <w:gridAfter w:val="2"/>
          <w:wAfter w:w="4860" w:type="dxa"/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Minutes Prepared By:</w:t>
            </w:r>
          </w:p>
        </w:tc>
        <w:tc>
          <w:tcPr>
            <w:tcW w:w="3060" w:type="dxa"/>
            <w:gridSpan w:val="5"/>
          </w:tcPr>
          <w:p w:rsidR="00AD4C64" w:rsidRDefault="00AD4C64" w:rsidP="00AD4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Abhinav Ralhan</w:t>
            </w:r>
          </w:p>
          <w:p w:rsidR="00AD4C64" w:rsidRDefault="00AD4C64" w:rsidP="00AD4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Antra Tripathi</w:t>
            </w:r>
          </w:p>
          <w:p w:rsidR="003A2317" w:rsidRPr="00680408" w:rsidRDefault="00AD4C64" w:rsidP="00AD4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Ayushi Goel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  <w:gridSpan w:val="4"/>
          </w:tcPr>
          <w:p w:rsidR="003A2317" w:rsidRPr="003A2317" w:rsidRDefault="00AD4C64" w:rsidP="003A2317">
            <w:pPr>
              <w:pStyle w:val="Heading4"/>
              <w:rPr>
                <w:rStyle w:val="Emphasis"/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NIIT UNIVERSITY</w:t>
            </w:r>
          </w:p>
        </w:tc>
      </w:tr>
      <w:tr w:rsidR="003A2317" w:rsidRPr="00680408" w:rsidTr="00AD4C64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gridAfter w:val="2"/>
          <w:wAfter w:w="4860" w:type="dxa"/>
          <w:cantSplit/>
        </w:trPr>
        <w:tc>
          <w:tcPr>
            <w:tcW w:w="10080" w:type="dxa"/>
            <w:gridSpan w:val="16"/>
            <w:tcBorders>
              <w:bottom w:val="nil"/>
            </w:tcBorders>
            <w:shd w:val="clear" w:color="auto" w:fill="00B0F0"/>
          </w:tcPr>
          <w:p w:rsidR="003A2317" w:rsidRPr="00680408" w:rsidRDefault="003A2317" w:rsidP="003A2317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1. Meeting Objective</w:t>
            </w:r>
          </w:p>
        </w:tc>
      </w:tr>
      <w:tr w:rsidR="003A2317" w:rsidRPr="00680408" w:rsidTr="00AD4C64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gridAfter w:val="2"/>
          <w:wAfter w:w="4860" w:type="dxa"/>
          <w:cantSplit/>
          <w:trHeight w:val="801"/>
        </w:trPr>
        <w:tc>
          <w:tcPr>
            <w:tcW w:w="10080" w:type="dxa"/>
            <w:gridSpan w:val="16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3A2317" w:rsidRPr="00680408" w:rsidRDefault="003A2317" w:rsidP="003A2317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Publish app on Playstore</w:t>
            </w:r>
          </w:p>
          <w:p w:rsidR="003A2317" w:rsidRPr="00680408" w:rsidRDefault="003A2317" w:rsidP="003A2317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D4C64">
              <w:rPr>
                <w:rFonts w:asciiTheme="minorHAnsi" w:hAnsiTheme="minorHAnsi" w:cstheme="minorHAnsi"/>
                <w:sz w:val="24"/>
                <w:szCs w:val="24"/>
              </w:rPr>
              <w:t xml:space="preserve">User 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Authorization</w:t>
            </w:r>
            <w:r w:rsidR="0037300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A2317" w:rsidRPr="00680408" w:rsidRDefault="003A2317" w:rsidP="003A2317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Feedback Form </w:t>
            </w:r>
          </w:p>
          <w:p w:rsidR="003A2317" w:rsidRPr="00680408" w:rsidRDefault="00373000" w:rsidP="003A2317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Experience</w:t>
            </w:r>
          </w:p>
          <w:p w:rsidR="003A2317" w:rsidRPr="00373000" w:rsidRDefault="00373000" w:rsidP="00373000">
            <w:pPr>
              <w:pStyle w:val="CovForm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Update Profile feature</w:t>
            </w:r>
          </w:p>
        </w:tc>
      </w:tr>
      <w:tr w:rsidR="003A2317" w:rsidRPr="00680408" w:rsidTr="00AD4C64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4860" w:type="dxa"/>
          <w:cantSplit/>
        </w:trPr>
        <w:tc>
          <w:tcPr>
            <w:tcW w:w="10080" w:type="dxa"/>
            <w:gridSpan w:val="16"/>
            <w:tcBorders>
              <w:top w:val="single" w:sz="6" w:space="0" w:color="auto"/>
              <w:bottom w:val="nil"/>
            </w:tcBorders>
            <w:shd w:val="clear" w:color="auto" w:fill="00B0F0"/>
          </w:tcPr>
          <w:p w:rsidR="003A2317" w:rsidRPr="00680408" w:rsidRDefault="003A2317" w:rsidP="003A2317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2. Attendance at Meeting </w:t>
            </w:r>
          </w:p>
        </w:tc>
      </w:tr>
      <w:tr w:rsidR="003A2317" w:rsidRPr="00680408" w:rsidTr="00AD4C64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4860" w:type="dxa"/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3A2317" w:rsidRPr="00680408" w:rsidRDefault="003A2317" w:rsidP="003A2317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AD4C64" w:rsidRPr="00680408" w:rsidTr="00AD4C64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4860" w:type="dxa"/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Antra Tripathi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Abhinav Ralhan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Ayushi Goel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Pr="00680408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0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4C64" w:rsidRPr="00B40055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B4005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Client Authorization</w:t>
            </w:r>
          </w:p>
          <w:p w:rsidR="00AD4C64" w:rsidRPr="00B40055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Uploading App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On Playstore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Feedback survey</w:t>
            </w:r>
          </w:p>
          <w:p w:rsidR="00AD4C64" w:rsidRPr="00B40055" w:rsidRDefault="00AD4C64" w:rsidP="00AD4C64">
            <w:pPr>
              <w:pStyle w:val="CovFormTex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And user usage analysis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Antra.tripath@st.niituniversity.in</w:t>
              </w:r>
            </w:hyperlink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Abhinav.ralhan@st.niituniversity.in</w:t>
              </w:r>
            </w:hyperlink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Ayushi.goel@st.niituniversity.in</w:t>
              </w:r>
            </w:hyperlink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Pr="001423F3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Pr="00680408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9559696189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9854265488</w:t>
            </w: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D4C64" w:rsidRPr="00680408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8290766658</w:t>
            </w:r>
          </w:p>
        </w:tc>
      </w:tr>
      <w:tr w:rsidR="00AD4C64" w:rsidRPr="00680408" w:rsidTr="00AD4C64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6"/>
            <w:shd w:val="clear" w:color="auto" w:fill="00B0F0"/>
          </w:tcPr>
          <w:p w:rsidR="00AD4C64" w:rsidRPr="00680408" w:rsidRDefault="00AD4C64" w:rsidP="00AD4C64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3. Agenda and Notes, Decisions, Issues </w:t>
            </w:r>
          </w:p>
        </w:tc>
        <w:tc>
          <w:tcPr>
            <w:tcW w:w="2430" w:type="dxa"/>
          </w:tcPr>
          <w:p w:rsidR="00AD4C64" w:rsidRPr="00680408" w:rsidRDefault="00AD4C64" w:rsidP="00AD4C64"/>
        </w:tc>
        <w:tc>
          <w:tcPr>
            <w:tcW w:w="2430" w:type="dxa"/>
          </w:tcPr>
          <w:p w:rsidR="00AD4C64" w:rsidRPr="00680408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Ayushi.goel@st.niituniversity.in</w:t>
              </w:r>
            </w:hyperlink>
          </w:p>
        </w:tc>
      </w:tr>
      <w:tr w:rsidR="00AD4C64" w:rsidRPr="00680408" w:rsidTr="00AD4C64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2"/>
          <w:wAfter w:w="4860" w:type="dxa"/>
          <w:cantSplit/>
        </w:trPr>
        <w:tc>
          <w:tcPr>
            <w:tcW w:w="4510" w:type="dxa"/>
            <w:gridSpan w:val="6"/>
            <w:tcBorders>
              <w:right w:val="single" w:sz="4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1790" w:type="dxa"/>
            <w:gridSpan w:val="5"/>
            <w:tcBorders>
              <w:left w:val="single" w:sz="4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>Decision</w:t>
            </w:r>
          </w:p>
        </w:tc>
        <w:tc>
          <w:tcPr>
            <w:tcW w:w="2160" w:type="dxa"/>
            <w:gridSpan w:val="4"/>
            <w:shd w:val="pct12" w:color="auto" w:fill="FFFFFF"/>
          </w:tcPr>
          <w:p w:rsidR="00AD4C64" w:rsidRPr="00680408" w:rsidRDefault="00AD4C64" w:rsidP="00AD4C64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Pr="009305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Abhinav.ralhan@st.niituniversity.in</w:t>
              </w:r>
            </w:hyperlink>
          </w:p>
        </w:tc>
        <w:tc>
          <w:tcPr>
            <w:tcW w:w="1620" w:type="dxa"/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>Time</w:t>
            </w:r>
          </w:p>
        </w:tc>
      </w:tr>
      <w:tr w:rsidR="00AD4C64" w:rsidRPr="00680408" w:rsidTr="00AD4C64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2"/>
          <w:wAfter w:w="4860" w:type="dxa"/>
          <w:cantSplit/>
        </w:trPr>
        <w:tc>
          <w:tcPr>
            <w:tcW w:w="4510" w:type="dxa"/>
            <w:gridSpan w:val="6"/>
            <w:tcBorders>
              <w:righ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Publish App on Playstore</w:t>
            </w:r>
          </w:p>
          <w:p w:rsidR="00AD4C64" w:rsidRPr="00680408" w:rsidRDefault="00AD4C64" w:rsidP="00AD4C64">
            <w:pPr>
              <w:pStyle w:val="CovFormText"/>
              <w:keepNext/>
              <w:keepLines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90" w:type="dxa"/>
            <w:gridSpan w:val="5"/>
            <w:tcBorders>
              <w:left w:val="single" w:sz="4" w:space="0" w:color="auto"/>
            </w:tcBorders>
          </w:tcPr>
          <w:p w:rsidR="00AD4C64" w:rsidRPr="00680408" w:rsidRDefault="00AD4C64" w:rsidP="00AD4C64">
            <w:pPr>
              <w:rPr>
                <w:rFonts w:asciiTheme="minorHAnsi" w:hAnsiTheme="minorHAnsi" w:cstheme="minorHAnsi"/>
                <w:noProof/>
                <w:szCs w:val="24"/>
              </w:rPr>
            </w:pPr>
            <w:r>
              <w:rPr>
                <w:rFonts w:asciiTheme="minorHAnsi" w:hAnsiTheme="minorHAnsi" w:cstheme="minorHAnsi"/>
                <w:noProof/>
                <w:szCs w:val="24"/>
              </w:rPr>
              <w:t>Yes</w:t>
            </w:r>
          </w:p>
          <w:p w:rsidR="00AD4C64" w:rsidRPr="00680408" w:rsidRDefault="00AD4C64" w:rsidP="00AD4C64">
            <w:pPr>
              <w:pStyle w:val="CovFormText"/>
              <w:keepNext/>
              <w:keepLines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gridSpan w:val="4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Yet to do</w:t>
            </w:r>
          </w:p>
        </w:tc>
        <w:tc>
          <w:tcPr>
            <w:tcW w:w="1620" w:type="dxa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AD4C64" w:rsidRPr="00680408" w:rsidTr="00AD4C64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2"/>
          <w:wAfter w:w="4860" w:type="dxa"/>
          <w:cantSplit/>
        </w:trPr>
        <w:tc>
          <w:tcPr>
            <w:tcW w:w="4510" w:type="dxa"/>
            <w:gridSpan w:val="6"/>
            <w:tcBorders>
              <w:righ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Feedback Form for clients</w:t>
            </w:r>
          </w:p>
        </w:tc>
        <w:tc>
          <w:tcPr>
            <w:tcW w:w="1790" w:type="dxa"/>
            <w:gridSpan w:val="5"/>
            <w:tcBorders>
              <w:lef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160" w:type="dxa"/>
            <w:gridSpan w:val="4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Done</w:t>
            </w:r>
          </w:p>
        </w:tc>
        <w:tc>
          <w:tcPr>
            <w:tcW w:w="1620" w:type="dxa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AD4C64" w:rsidRPr="00680408" w:rsidTr="00AD4C64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2"/>
          <w:wAfter w:w="4860" w:type="dxa"/>
          <w:cantSplit/>
        </w:trPr>
        <w:tc>
          <w:tcPr>
            <w:tcW w:w="4510" w:type="dxa"/>
            <w:gridSpan w:val="6"/>
            <w:tcBorders>
              <w:righ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Client Authorization</w:t>
            </w:r>
          </w:p>
        </w:tc>
        <w:tc>
          <w:tcPr>
            <w:tcW w:w="1790" w:type="dxa"/>
            <w:gridSpan w:val="5"/>
            <w:tcBorders>
              <w:lef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160" w:type="dxa"/>
            <w:gridSpan w:val="4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Done (over firebase)</w:t>
            </w:r>
          </w:p>
        </w:tc>
        <w:tc>
          <w:tcPr>
            <w:tcW w:w="1620" w:type="dxa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AD4C64" w:rsidRPr="00680408" w:rsidTr="00AD4C64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4860" w:type="dxa"/>
          <w:cantSplit/>
        </w:trPr>
        <w:tc>
          <w:tcPr>
            <w:tcW w:w="4510" w:type="dxa"/>
            <w:gridSpan w:val="6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90" w:type="dxa"/>
            <w:gridSpan w:val="5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4C64" w:rsidRPr="00680408" w:rsidTr="00AD4C64">
        <w:trPr>
          <w:gridAfter w:val="2"/>
          <w:wAfter w:w="4860" w:type="dxa"/>
          <w:cantSplit/>
        </w:trPr>
        <w:tc>
          <w:tcPr>
            <w:tcW w:w="1008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AD4C64" w:rsidRPr="00680408" w:rsidRDefault="00AD4C64" w:rsidP="00AD4C64">
            <w:pPr>
              <w:pStyle w:val="Heading3"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5. Next Meeting (if applicable)</w:t>
            </w:r>
          </w:p>
        </w:tc>
      </w:tr>
      <w:tr w:rsidR="00AD4C64" w:rsidRPr="00680408" w:rsidTr="00AD4C64">
        <w:trPr>
          <w:gridAfter w:val="2"/>
          <w:wAfter w:w="4860" w:type="dxa"/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Date:  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C64" w:rsidRPr="00680408" w:rsidRDefault="00AD4C64" w:rsidP="00AD4C64">
            <w:pPr>
              <w:pStyle w:val="CovFormText"/>
              <w:keepNext/>
              <w:keepLines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680408">
              <w:rPr>
                <w:rStyle w:val="Emphasis"/>
                <w:rFonts w:asciiTheme="minorHAnsi" w:hAnsiTheme="minorHAnsi" w:cstheme="minorHAnsi"/>
                <w:i w:val="0"/>
                <w:sz w:val="24"/>
                <w:szCs w:val="24"/>
              </w:rPr>
              <w:t>-</w:t>
            </w:r>
          </w:p>
        </w:tc>
      </w:tr>
      <w:tr w:rsidR="00AD4C64" w:rsidRPr="00680408" w:rsidTr="00AD4C64">
        <w:trPr>
          <w:gridAfter w:val="2"/>
          <w:wAfter w:w="4860" w:type="dxa"/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AD4C64" w:rsidRPr="00680408" w:rsidRDefault="00AD4C64" w:rsidP="00AD4C64">
            <w:pPr>
              <w:pStyle w:val="Header"/>
              <w:keepNext/>
              <w:keepLines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680408">
              <w:rPr>
                <w:rFonts w:asciiTheme="minorHAnsi" w:hAnsiTheme="minorHAnsi" w:cstheme="minorHAnsi"/>
                <w:sz w:val="24"/>
                <w:szCs w:val="24"/>
              </w:rPr>
              <w:t xml:space="preserve">Objective:  </w:t>
            </w:r>
            <w:r w:rsidRPr="00680408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680408"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  <w:t>(if available)</w:t>
            </w:r>
          </w:p>
        </w:tc>
        <w:tc>
          <w:tcPr>
            <w:tcW w:w="882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4C64" w:rsidRPr="00680408" w:rsidRDefault="00AD4C64" w:rsidP="00AD4C64">
            <w:pPr>
              <w:pStyle w:val="Header"/>
              <w:keepNext/>
              <w:keepLines/>
              <w:spacing w:before="60" w:after="6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</w:tbl>
    <w:p w:rsidR="005F4AFB" w:rsidRPr="00680408" w:rsidRDefault="005F4AFB" w:rsidP="005F4AF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5F4AFB" w:rsidRPr="00680408" w:rsidRDefault="005F4AFB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Cs w:val="24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323B5" w:rsidRPr="00680408" w:rsidRDefault="00B323B5" w:rsidP="004D42BB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sectPr w:rsidR="00B323B5" w:rsidRPr="00680408" w:rsidSect="009B1A55">
      <w:pgSz w:w="12240" w:h="15840" w:code="1"/>
      <w:pgMar w:top="720" w:right="1296" w:bottom="432" w:left="1296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BEC" w:rsidRDefault="00D90BEC">
      <w:r>
        <w:separator/>
      </w:r>
    </w:p>
  </w:endnote>
  <w:endnote w:type="continuationSeparator" w:id="0">
    <w:p w:rsidR="00D90BEC" w:rsidRDefault="00D9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BEC" w:rsidRDefault="00D90BEC">
      <w:r>
        <w:separator/>
      </w:r>
    </w:p>
  </w:footnote>
  <w:footnote w:type="continuationSeparator" w:id="0">
    <w:p w:rsidR="00D90BEC" w:rsidRDefault="00D9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7A2"/>
    <w:multiLevelType w:val="hybridMultilevel"/>
    <w:tmpl w:val="D40454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0F20"/>
    <w:multiLevelType w:val="hybridMultilevel"/>
    <w:tmpl w:val="BF8CE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C9A21FA"/>
    <w:multiLevelType w:val="hybridMultilevel"/>
    <w:tmpl w:val="6644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159F"/>
    <w:multiLevelType w:val="hybridMultilevel"/>
    <w:tmpl w:val="BECACA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35938"/>
    <w:rsid w:val="001423F3"/>
    <w:rsid w:val="00155255"/>
    <w:rsid w:val="001B6CFB"/>
    <w:rsid w:val="001D49FF"/>
    <w:rsid w:val="001D7DC5"/>
    <w:rsid w:val="002A0EE6"/>
    <w:rsid w:val="002A6E48"/>
    <w:rsid w:val="002A6FDA"/>
    <w:rsid w:val="002B2F17"/>
    <w:rsid w:val="00301B5F"/>
    <w:rsid w:val="00302964"/>
    <w:rsid w:val="00361221"/>
    <w:rsid w:val="00373000"/>
    <w:rsid w:val="003A2317"/>
    <w:rsid w:val="003B2F07"/>
    <w:rsid w:val="003C4326"/>
    <w:rsid w:val="004266D5"/>
    <w:rsid w:val="00427516"/>
    <w:rsid w:val="00434BC7"/>
    <w:rsid w:val="0043764B"/>
    <w:rsid w:val="00476A2F"/>
    <w:rsid w:val="004D42BB"/>
    <w:rsid w:val="004E14AC"/>
    <w:rsid w:val="00527B5C"/>
    <w:rsid w:val="0053679B"/>
    <w:rsid w:val="00541CA1"/>
    <w:rsid w:val="005A6D89"/>
    <w:rsid w:val="005E4707"/>
    <w:rsid w:val="005F4AFB"/>
    <w:rsid w:val="00680408"/>
    <w:rsid w:val="00717522"/>
    <w:rsid w:val="008013ED"/>
    <w:rsid w:val="00842848"/>
    <w:rsid w:val="00857CFB"/>
    <w:rsid w:val="00865350"/>
    <w:rsid w:val="008D414E"/>
    <w:rsid w:val="008E589B"/>
    <w:rsid w:val="00927B59"/>
    <w:rsid w:val="009920C2"/>
    <w:rsid w:val="009A0D12"/>
    <w:rsid w:val="009B1A55"/>
    <w:rsid w:val="009F19E3"/>
    <w:rsid w:val="00A34405"/>
    <w:rsid w:val="00A43148"/>
    <w:rsid w:val="00A83630"/>
    <w:rsid w:val="00AA44D2"/>
    <w:rsid w:val="00AD2A6D"/>
    <w:rsid w:val="00AD4C64"/>
    <w:rsid w:val="00AF26B6"/>
    <w:rsid w:val="00B323B5"/>
    <w:rsid w:val="00B36BC4"/>
    <w:rsid w:val="00B40055"/>
    <w:rsid w:val="00B6236C"/>
    <w:rsid w:val="00C6291B"/>
    <w:rsid w:val="00C85403"/>
    <w:rsid w:val="00C94BEB"/>
    <w:rsid w:val="00CA4DBC"/>
    <w:rsid w:val="00CB4482"/>
    <w:rsid w:val="00CE2FC0"/>
    <w:rsid w:val="00D1263A"/>
    <w:rsid w:val="00D43DFF"/>
    <w:rsid w:val="00D90BEC"/>
    <w:rsid w:val="00D95467"/>
    <w:rsid w:val="00DB7394"/>
    <w:rsid w:val="00DD3055"/>
    <w:rsid w:val="00E169F5"/>
    <w:rsid w:val="00E17C5B"/>
    <w:rsid w:val="00E829C2"/>
    <w:rsid w:val="00EA440A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121A3"/>
  <w15:chartTrackingRefBased/>
  <w15:docId w15:val="{071DDE12-07EB-43FD-82B0-E2F777B2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Emphasis">
    <w:name w:val="Emphasis"/>
    <w:basedOn w:val="DefaultParagraphFont"/>
    <w:qFormat/>
    <w:rsid w:val="009B1A55"/>
    <w:rPr>
      <w:i/>
      <w:iCs/>
    </w:rPr>
  </w:style>
  <w:style w:type="character" w:styleId="Hyperlink">
    <w:name w:val="Hyperlink"/>
    <w:basedOn w:val="DefaultParagraphFont"/>
    <w:rsid w:val="00CA4DBC"/>
    <w:rPr>
      <w:color w:val="0563C1" w:themeColor="hyperlink"/>
      <w:u w:val="single"/>
    </w:rPr>
  </w:style>
  <w:style w:type="character" w:customStyle="1" w:styleId="xdb">
    <w:name w:val="_xdb"/>
    <w:basedOn w:val="DefaultParagraphFont"/>
    <w:rsid w:val="009A0D12"/>
  </w:style>
  <w:style w:type="character" w:customStyle="1" w:styleId="xbe">
    <w:name w:val="_xbe"/>
    <w:basedOn w:val="DefaultParagraphFont"/>
    <w:rsid w:val="009A0D12"/>
  </w:style>
  <w:style w:type="character" w:styleId="UnresolvedMention">
    <w:name w:val="Unresolved Mention"/>
    <w:basedOn w:val="DefaultParagraphFont"/>
    <w:uiPriority w:val="99"/>
    <w:semiHidden/>
    <w:unhideWhenUsed/>
    <w:rsid w:val="003730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i.goel@st.niituniversity.in" TargetMode="External"/><Relationship Id="rId13" Type="http://schemas.openxmlformats.org/officeDocument/2006/relationships/hyperlink" Target="mailto:Ayushi.goel@st.niituniversity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yushi.goel@st.niituniversity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hinav.ralhan@st.niituniversity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tra.tripath@st.niituniversity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nav.ralhan@st.niituniversity.in" TargetMode="External"/><Relationship Id="rId14" Type="http://schemas.openxmlformats.org/officeDocument/2006/relationships/hyperlink" Target="mailto:Abhinav.ralhan@st.niituniversity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4BF4-8EA7-4BD3-BB19-2FA2DC94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2591</CharactersWithSpaces>
  <SharedDoc>false</SharedDoc>
  <HLinks>
    <vt:vector size="18" baseType="variant">
      <vt:variant>
        <vt:i4>7536718</vt:i4>
      </vt:variant>
      <vt:variant>
        <vt:i4>6</vt:i4>
      </vt:variant>
      <vt:variant>
        <vt:i4>0</vt:i4>
      </vt:variant>
      <vt:variant>
        <vt:i4>5</vt:i4>
      </vt:variant>
      <vt:variant>
        <vt:lpwstr>mailto:javin.juneja@st.niituniversity.in</vt:lpwstr>
      </vt:variant>
      <vt:variant>
        <vt:lpwstr/>
      </vt:variant>
      <vt:variant>
        <vt:i4>5570679</vt:i4>
      </vt:variant>
      <vt:variant>
        <vt:i4>3</vt:i4>
      </vt:variant>
      <vt:variant>
        <vt:i4>0</vt:i4>
      </vt:variant>
      <vt:variant>
        <vt:i4>5</vt:i4>
      </vt:variant>
      <vt:variant>
        <vt:lpwstr>mailto:tathagat.kumar@st.niituniversity.in</vt:lpwstr>
      </vt:variant>
      <vt:variant>
        <vt:lpwstr/>
      </vt:variant>
      <vt:variant>
        <vt:i4>2031664</vt:i4>
      </vt:variant>
      <vt:variant>
        <vt:i4>0</vt:i4>
      </vt:variant>
      <vt:variant>
        <vt:i4>0</vt:i4>
      </vt:variant>
      <vt:variant>
        <vt:i4>5</vt:i4>
      </vt:variant>
      <vt:variant>
        <vt:lpwstr>mailto:payanshi.jain@st.niituniversity.in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Admin</cp:lastModifiedBy>
  <cp:revision>2</cp:revision>
  <cp:lastPrinted>2007-02-07T03:43:00Z</cp:lastPrinted>
  <dcterms:created xsi:type="dcterms:W3CDTF">2017-11-27T09:26:00Z</dcterms:created>
  <dcterms:modified xsi:type="dcterms:W3CDTF">2017-11-27T09:26:00Z</dcterms:modified>
  <cp:category>Rev 1.1;last template edit 3-5-05 gje</cp:category>
</cp:coreProperties>
</file>